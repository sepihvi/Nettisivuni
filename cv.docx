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ääasettelutaulukko"/>
      </w:tblPr>
      <w:tblGrid>
        <w:gridCol w:w="6009"/>
        <w:gridCol w:w="4313"/>
      </w:tblGrid>
      <w:tr w:rsidR="004A7542" w:rsidRPr="00A85B6F" w14:paraId="2934612C" w14:textId="77777777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4974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Vasemman reunan asettelutaulukko"/>
            </w:tblPr>
            <w:tblGrid>
              <w:gridCol w:w="5963"/>
            </w:tblGrid>
            <w:tr w:rsidR="004A7542" w:rsidRPr="00A85B6F" w14:paraId="38EB2D95" w14:textId="77777777" w:rsidTr="00DF7DFF">
              <w:trPr>
                <w:trHeight w:hRule="exact" w:val="2533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0DAC2E37" w14:textId="77777777" w:rsidR="004A7542" w:rsidRPr="002D589D" w:rsidRDefault="00146936" w:rsidP="00346ED4">
                  <w:pPr>
                    <w:pStyle w:val="Otsikko1"/>
                  </w:pPr>
                  <w:sdt>
                    <w:sdtPr>
                      <w:alias w:val="Taidot:"/>
                      <w:tag w:val="Taidot:"/>
                      <w:id w:val="1490835561"/>
                      <w:placeholder>
                        <w:docPart w:val="5CC92ED4A60943398790EAE416FA583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rPr>
                          <w:lang w:bidi="fi-FI"/>
                        </w:rPr>
                        <w:t>Taidot</w:t>
                      </w:r>
                    </w:sdtContent>
                  </w:sdt>
                </w:p>
                <w:p w14:paraId="2175A297" w14:textId="77777777" w:rsidR="004A7542" w:rsidRPr="00A85B6F" w:rsidRDefault="006D37AD" w:rsidP="006D37AD">
                  <w:r>
                    <w:t xml:space="preserve">Olen ahkera teen työni loppuun, olen oma-aloitteinen, luova, rauhallinen, auttavainen, osaan pyytää </w:t>
                  </w:r>
                  <w:proofErr w:type="gramStart"/>
                  <w:r>
                    <w:t>apua</w:t>
                  </w:r>
                  <w:proofErr w:type="gramEnd"/>
                  <w:r>
                    <w:t xml:space="preserve"> kun sitä tarvitsen ja tykkään kokea uusia asioita. </w:t>
                  </w:r>
                </w:p>
              </w:tc>
            </w:tr>
            <w:tr w:rsidR="004A7542" w:rsidRPr="00A85B6F" w14:paraId="3572203D" w14:textId="77777777" w:rsidTr="00DF7DFF">
              <w:trPr>
                <w:trHeight w:val="97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314085D8" w14:textId="77777777" w:rsidR="004A7542" w:rsidRPr="00A85B6F" w:rsidRDefault="00146936" w:rsidP="00346ED4">
                  <w:pPr>
                    <w:pStyle w:val="Otsikko1"/>
                  </w:pPr>
                  <w:sdt>
                    <w:sdtPr>
                      <w:alias w:val="Työkokemus:"/>
                      <w:tag w:val="Työkokemus:"/>
                      <w:id w:val="1217937480"/>
                      <w:placeholder>
                        <w:docPart w:val="2DE9F170171A4353AD4980727B787A6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fi-FI"/>
                        </w:rPr>
                        <w:t>Työkokemus</w:t>
                      </w:r>
                    </w:sdtContent>
                  </w:sdt>
                </w:p>
                <w:p w14:paraId="135B8BB5" w14:textId="094CE1C3" w:rsidR="004A7542" w:rsidRPr="00A85B6F" w:rsidRDefault="00A103C1" w:rsidP="00346ED4">
                  <w:pPr>
                    <w:pStyle w:val="Otsikko2"/>
                  </w:pPr>
                  <w:r>
                    <w:t>TET</w:t>
                  </w:r>
                  <w:r w:rsidR="006D37AD">
                    <w:t>-harjoittelija</w:t>
                  </w:r>
                  <w:r w:rsidR="004A7542" w:rsidRPr="005B0E81">
                    <w:rPr>
                      <w:lang w:bidi="fi-FI"/>
                    </w:rPr>
                    <w:t> | </w:t>
                  </w:r>
                  <w:r w:rsidR="006D37AD">
                    <w:t>peruskoulu</w:t>
                  </w:r>
                  <w:r w:rsidR="004A7542" w:rsidRPr="005B0E81">
                    <w:rPr>
                      <w:lang w:bidi="fi-FI"/>
                    </w:rPr>
                    <w:t xml:space="preserve"> |</w:t>
                  </w:r>
                  <w:r w:rsidR="006D37AD">
                    <w:rPr>
                      <w:lang w:bidi="fi-FI"/>
                    </w:rPr>
                    <w:t>kevät 2022</w:t>
                  </w:r>
                </w:p>
                <w:p w14:paraId="3A0B693C" w14:textId="77777777" w:rsidR="004A7542" w:rsidRPr="00A85B6F" w:rsidRDefault="006D37AD" w:rsidP="00346ED4">
                  <w:r>
                    <w:t xml:space="preserve">Olen ennen työskennellyt koulussa siivoojana ja Minun työtehtävinäni oli luokkahuoneiden siivous ja käytävien siivous. </w:t>
                  </w:r>
                </w:p>
                <w:p w14:paraId="62D0EB67" w14:textId="3E613431" w:rsidR="004A7542" w:rsidRPr="00A85B6F" w:rsidRDefault="00A103C1" w:rsidP="00346ED4">
                  <w:pPr>
                    <w:pStyle w:val="Otsikko2"/>
                  </w:pPr>
                  <w:r>
                    <w:t>TET</w:t>
                  </w:r>
                  <w:r w:rsidR="006D37AD">
                    <w:t>-harjoittelija</w:t>
                  </w:r>
                  <w:r w:rsidR="004A7542" w:rsidRPr="005B0E81">
                    <w:rPr>
                      <w:lang w:bidi="fi-FI"/>
                    </w:rPr>
                    <w:t> | </w:t>
                  </w:r>
                  <w:r w:rsidR="006D37AD">
                    <w:t>prisma</w:t>
                  </w:r>
                  <w:r w:rsidR="004A7542" w:rsidRPr="005B0E81">
                    <w:rPr>
                      <w:lang w:bidi="fi-FI"/>
                    </w:rPr>
                    <w:t xml:space="preserve"> | </w:t>
                  </w:r>
                  <w:r w:rsidR="006D37AD">
                    <w:t>syksy 2022</w:t>
                  </w:r>
                  <w:r w:rsidR="000B27AE">
                    <w:t xml:space="preserve"> </w:t>
                  </w:r>
                </w:p>
                <w:p w14:paraId="03E3A8A3" w14:textId="677C3550" w:rsidR="006D37AD" w:rsidRPr="00A85B6F" w:rsidRDefault="006D37AD" w:rsidP="006D37AD">
                  <w:r>
                    <w:t xml:space="preserve"> työtehtävinäni</w:t>
                  </w:r>
                  <w:r w:rsidR="00D30299">
                    <w:t xml:space="preserve"> kaupassa </w:t>
                  </w:r>
                  <w:proofErr w:type="gramStart"/>
                  <w:r w:rsidR="00D30299">
                    <w:t>oli</w:t>
                  </w:r>
                  <w:r>
                    <w:t xml:space="preserve">  myymälä</w:t>
                  </w:r>
                  <w:r w:rsidR="00D30299">
                    <w:t>n</w:t>
                  </w:r>
                  <w:proofErr w:type="gramEnd"/>
                  <w:r w:rsidR="00D30299">
                    <w:t xml:space="preserve"> siistiminen</w:t>
                  </w:r>
                  <w:r>
                    <w:t>, hylly</w:t>
                  </w:r>
                  <w:r w:rsidR="00D30299">
                    <w:t>t</w:t>
                  </w:r>
                  <w:r w:rsidR="008A04ED">
                    <w:t>täminen</w:t>
                  </w:r>
                  <w:r>
                    <w:t>, kuorm</w:t>
                  </w:r>
                  <w:r w:rsidR="008A04ED">
                    <w:t>ien purku</w:t>
                  </w:r>
                  <w:r>
                    <w:t xml:space="preserve"> ja asiak</w:t>
                  </w:r>
                  <w:r w:rsidR="008A04ED">
                    <w:t>kaiden palvelu</w:t>
                  </w:r>
                  <w:r>
                    <w:t>.</w:t>
                  </w:r>
                </w:p>
                <w:p w14:paraId="4FC91D00" w14:textId="77777777" w:rsidR="004A7542" w:rsidRPr="00A85B6F" w:rsidRDefault="004A7542" w:rsidP="00346ED4"/>
                <w:p w14:paraId="716A7425" w14:textId="77777777" w:rsidR="004A7542" w:rsidRPr="00A85B6F" w:rsidRDefault="00146936" w:rsidP="00346ED4">
                  <w:pPr>
                    <w:pStyle w:val="Otsikko1"/>
                  </w:pPr>
                  <w:sdt>
                    <w:sdtPr>
                      <w:alias w:val="Koulutus:"/>
                      <w:tag w:val="Koulutus:"/>
                      <w:id w:val="1349516922"/>
                      <w:placeholder>
                        <w:docPart w:val="9F4EFE2E756E4F64A09507CD082D81F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fi-FI"/>
                        </w:rPr>
                        <w:t>Koulutus</w:t>
                      </w:r>
                    </w:sdtContent>
                  </w:sdt>
                </w:p>
                <w:p w14:paraId="1BF6A5E8" w14:textId="77777777" w:rsidR="004A7542" w:rsidRDefault="006D37AD" w:rsidP="00346ED4">
                  <w:pPr>
                    <w:pStyle w:val="Otsikko2"/>
                  </w:pPr>
                  <w:r>
                    <w:t>peruskoulu</w:t>
                  </w:r>
                  <w:r w:rsidR="004A7542" w:rsidRPr="005B0E81">
                    <w:rPr>
                      <w:lang w:bidi="fi-FI"/>
                    </w:rPr>
                    <w:t> | </w:t>
                  </w:r>
                  <w:r>
                    <w:t>kesäkuu 2023</w:t>
                  </w:r>
                  <w:r w:rsidR="004A7542" w:rsidRPr="005B0E81">
                    <w:rPr>
                      <w:lang w:bidi="fi-FI"/>
                    </w:rPr>
                    <w:t> | </w:t>
                  </w:r>
                  <w:proofErr w:type="gramStart"/>
                  <w:r>
                    <w:t>pyörön-yläkoulu</w:t>
                  </w:r>
                  <w:proofErr w:type="gramEnd"/>
                </w:p>
                <w:p w14:paraId="60476F80" w14:textId="78027113" w:rsidR="004A7542" w:rsidRPr="00A85B6F" w:rsidRDefault="006D37AD" w:rsidP="00346ED4">
                  <w:r>
                    <w:t>Olen käynyt peruskoulun keskiarvolla 6.</w:t>
                  </w:r>
                  <w:r w:rsidR="00121955">
                    <w:t>6</w:t>
                  </w:r>
                </w:p>
                <w:p w14:paraId="2F8D6083" w14:textId="64A4D6F6" w:rsidR="004A7542" w:rsidRPr="00A85B6F" w:rsidRDefault="006D37AD" w:rsidP="00346ED4">
                  <w:pPr>
                    <w:pStyle w:val="Otsikko2"/>
                  </w:pPr>
                  <w:r>
                    <w:t>tieto- ja viestintä tekniikka</w:t>
                  </w:r>
                  <w:r w:rsidR="004A7542" w:rsidRPr="005B0E81">
                    <w:rPr>
                      <w:lang w:bidi="fi-FI"/>
                    </w:rPr>
                    <w:t> | </w:t>
                  </w:r>
                  <w:r>
                    <w:t>en ole vielä valmistunut</w:t>
                  </w:r>
                  <w:r w:rsidR="004A7542" w:rsidRPr="005B0E81">
                    <w:rPr>
                      <w:lang w:bidi="fi-FI"/>
                    </w:rPr>
                    <w:t> | </w:t>
                  </w:r>
                  <w:r w:rsidR="00DF7DFF">
                    <w:t>S</w:t>
                  </w:r>
                  <w:r>
                    <w:t>avon-amma</w:t>
                  </w:r>
                  <w:r w:rsidR="00A103C1">
                    <w:t>t</w:t>
                  </w:r>
                  <w:r>
                    <w:t>tiopisto</w:t>
                  </w:r>
                </w:p>
                <w:p w14:paraId="5DBC415A" w14:textId="120B8719" w:rsidR="006D37AD" w:rsidRDefault="006D37AD" w:rsidP="006D37AD">
                  <w:r>
                    <w:t>nyt opiskelen Savon-ammattiopistossa tieto- ja viestintätekniikkaa</w:t>
                  </w:r>
                  <w:r w:rsidR="00121955">
                    <w:t xml:space="preserve"> toisella</w:t>
                  </w:r>
                  <w:r>
                    <w:t xml:space="preserve"> vuodella</w:t>
                  </w:r>
                </w:p>
                <w:p w14:paraId="1A2409A4" w14:textId="77777777" w:rsidR="006D37AD" w:rsidRDefault="006D37AD" w:rsidP="006D37AD"/>
                <w:p w14:paraId="73929A4A" w14:textId="77777777" w:rsidR="006D37AD" w:rsidRDefault="006D37AD" w:rsidP="006D37AD">
                  <w:r>
                    <w:t>Vapaa-aikani</w:t>
                  </w:r>
                </w:p>
                <w:p w14:paraId="5A35EE2F" w14:textId="54807EA3" w:rsidR="006D37AD" w:rsidRDefault="006D37AD" w:rsidP="006D37AD">
                  <w:r>
                    <w:t>Vapaa ajallani käyn kavereideni kanssa pihalla</w:t>
                  </w:r>
                  <w:r w:rsidR="005F5F4C">
                    <w:t xml:space="preserve"> ja </w:t>
                  </w:r>
                  <w:r>
                    <w:t xml:space="preserve">nuorisotalolla ja pelaan heidän </w:t>
                  </w:r>
                  <w:proofErr w:type="gramStart"/>
                  <w:r>
                    <w:t>kanssa</w:t>
                  </w:r>
                  <w:proofErr w:type="gramEnd"/>
                  <w:r>
                    <w:t xml:space="preserve"> tietokoneella</w:t>
                  </w:r>
                  <w:r w:rsidR="00A103C1">
                    <w:t>.</w:t>
                  </w:r>
                  <w:r w:rsidR="005F5F4C">
                    <w:t xml:space="preserve"> Käyn myös salilla aktiivisesti</w:t>
                  </w:r>
                  <w:r w:rsidR="000C53CF">
                    <w:t xml:space="preserve"> ja tykkään kesällä pelata kavereiden kan</w:t>
                  </w:r>
                  <w:r w:rsidR="00146936">
                    <w:t>ssa ulkona kaikenlaisia lajeja</w:t>
                  </w:r>
                  <w:r>
                    <w:t xml:space="preserve"> </w:t>
                  </w:r>
                </w:p>
                <w:p w14:paraId="61FF7117" w14:textId="77777777" w:rsidR="006D37AD" w:rsidRPr="00A85B6F" w:rsidRDefault="006D37AD" w:rsidP="006D37AD"/>
                <w:p w14:paraId="1FA26E67" w14:textId="77777777" w:rsidR="004A7542" w:rsidRPr="00A85B6F" w:rsidRDefault="004A7542" w:rsidP="00346ED4"/>
              </w:tc>
            </w:tr>
          </w:tbl>
          <w:p w14:paraId="764B8E30" w14:textId="77777777"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Oikean reunan asettelutaulukko"/>
            </w:tblPr>
            <w:tblGrid>
              <w:gridCol w:w="4274"/>
            </w:tblGrid>
            <w:tr w:rsidR="004A7542" w:rsidRPr="00A85B6F" w14:paraId="756C7B3C" w14:textId="77777777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4B9AB2F6" w14:textId="77777777" w:rsidR="004A7542" w:rsidRDefault="00613E05" w:rsidP="00346ED4">
                  <w:pPr>
                    <w:pStyle w:val="Otsikko1"/>
                  </w:pPr>
                  <w:r>
                    <w:t>tietotaidot</w:t>
                  </w:r>
                </w:p>
                <w:p w14:paraId="08D05406" w14:textId="664FE2CF" w:rsidR="00613E05" w:rsidRDefault="0084593D" w:rsidP="00613E05">
                  <w:pPr>
                    <w:jc w:val="both"/>
                  </w:pPr>
                  <w:r>
                    <w:t>Hätä</w:t>
                  </w:r>
                  <w:r w:rsidR="00613E05">
                    <w:t>ensiapukortti</w:t>
                  </w:r>
                </w:p>
                <w:p w14:paraId="3B3416B0" w14:textId="77777777" w:rsidR="00613E05" w:rsidRDefault="00613E05" w:rsidP="00613E05">
                  <w:pPr>
                    <w:jc w:val="both"/>
                  </w:pPr>
                  <w:r>
                    <w:t>työturvallisuuskortti</w:t>
                  </w:r>
                </w:p>
                <w:p w14:paraId="585733BB" w14:textId="77777777" w:rsidR="00613E05" w:rsidRDefault="00613E05" w:rsidP="00613E05">
                  <w:pPr>
                    <w:jc w:val="both"/>
                  </w:pPr>
                  <w:r>
                    <w:t>c# perusteet</w:t>
                  </w:r>
                </w:p>
                <w:p w14:paraId="246865F3" w14:textId="77777777" w:rsidR="00613E05" w:rsidRDefault="00613E05" w:rsidP="00613E05">
                  <w:pPr>
                    <w:jc w:val="both"/>
                  </w:pPr>
                  <w:r>
                    <w:t>käyttöjärjestelmät ja tietotekniset laitteet</w:t>
                  </w:r>
                </w:p>
                <w:p w14:paraId="541BED06" w14:textId="77777777" w:rsidR="00613E05" w:rsidRPr="00613E05" w:rsidRDefault="00613E05" w:rsidP="00613E05">
                  <w:pPr>
                    <w:jc w:val="both"/>
                  </w:pPr>
                  <w:r>
                    <w:t>verkkoliikenne ja tietoturva</w:t>
                  </w:r>
                </w:p>
                <w:p w14:paraId="500A2459" w14:textId="77777777" w:rsidR="00E10171" w:rsidRDefault="001A4A45" w:rsidP="006D37AD">
                  <w:pPr>
                    <w:pStyle w:val="Otsikko2"/>
                  </w:pPr>
                  <w:r>
                    <w:t>kielitaidot</w:t>
                  </w:r>
                </w:p>
                <w:p w14:paraId="5645F07C" w14:textId="0A62A173" w:rsidR="001A4A45" w:rsidRDefault="001A4A45" w:rsidP="001A4A45">
                  <w:pPr>
                    <w:jc w:val="both"/>
                  </w:pPr>
                  <w:r>
                    <w:t>Suomi</w:t>
                  </w:r>
                  <w:r w:rsidR="00444EB6">
                    <w:t xml:space="preserve"> ja englanti</w:t>
                  </w:r>
                </w:p>
                <w:p w14:paraId="4707FDA0" w14:textId="2EBBA651" w:rsidR="00444EB6" w:rsidRDefault="00444EB6" w:rsidP="001A4A45">
                  <w:pPr>
                    <w:jc w:val="both"/>
                  </w:pPr>
                  <w:r>
                    <w:t xml:space="preserve">äidinkieleni on </w:t>
                  </w:r>
                  <w:proofErr w:type="gramStart"/>
                  <w:r>
                    <w:t>Suomenkieli</w:t>
                  </w:r>
                  <w:proofErr w:type="gramEnd"/>
                </w:p>
                <w:p w14:paraId="4E60DF89" w14:textId="4AD5EB83" w:rsidR="001A4A45" w:rsidRPr="001A4A45" w:rsidRDefault="001A4A45" w:rsidP="001A4A45">
                  <w:pPr>
                    <w:jc w:val="both"/>
                  </w:pPr>
                </w:p>
              </w:tc>
            </w:tr>
            <w:tr w:rsidR="004A7542" w:rsidRPr="00A85B6F" w14:paraId="79FE7ED2" w14:textId="77777777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Yhteystietojen asettelutaulukko"/>
                  </w:tblPr>
                  <w:tblGrid>
                    <w:gridCol w:w="1777"/>
                    <w:gridCol w:w="1777"/>
                  </w:tblGrid>
                  <w:tr w:rsidR="004A7542" w:rsidRPr="00A85B6F" w14:paraId="707FAFE1" w14:textId="77777777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5DC09F49" w14:textId="77777777" w:rsidR="004A7542" w:rsidRPr="00A85B6F" w:rsidRDefault="004A7542" w:rsidP="00346ED4">
                        <w:pPr>
                          <w:pStyle w:val="Grafiikka"/>
                        </w:pPr>
                        <w:r w:rsidRPr="00A85B6F">
                          <w:rPr>
                            <w:noProof/>
                            <w:lang w:bidi="fi-FI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68F1F8B" wp14:editId="2BB9EEDD">
                                  <wp:extent cx="329184" cy="329184"/>
                                  <wp:effectExtent l="0" t="0" r="0" b="0"/>
                                  <wp:docPr id="6" name="Ryhmä 322" title="Sähköpostikuvak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Soikio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Puolivapaa piirto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1C00D9C" id="Ryhmä 322" o:spid="_x0000_s1026" alt="Otsikko: Sähköpostikuvake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LplAWUIDAAAZDcAAA4AAAAAAAAAAAAA&#10;AAAALgIAAGRycy9lMm9Eb2MueG1sUEsBAi0AFAAGAAgAAAAhAGhHG9DYAAAAAwEAAA8AAAAAAAAA&#10;AAAAAAAAYg4AAGRycy9kb3ducmV2LnhtbFBLBQYAAAAABAAEAPMAAABnDwAAAAA=&#10;">
                                  <v:oval id="Soikio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Puolivapaa piirto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41ABA257" w14:textId="77777777" w:rsidR="004A7542" w:rsidRPr="00A85B6F" w:rsidRDefault="004A7542" w:rsidP="00346ED4">
                        <w:pPr>
                          <w:pStyle w:val="Grafiikka"/>
                        </w:pPr>
                        <w:r w:rsidRPr="00A85B6F">
                          <w:rPr>
                            <w:noProof/>
                            <w:lang w:bidi="fi-FI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70D662F" wp14:editId="7815E101">
                                  <wp:extent cx="329184" cy="329184"/>
                                  <wp:effectExtent l="0" t="0" r="0" b="0"/>
                                  <wp:docPr id="304" name="Ryhmä 303" title="Puhelin-kuvak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Soikio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Puolivapaa piirto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D13050F" id="Ryhmä 303" o:spid="_x0000_s1026" alt="Otsikko: Puhelin-kuvake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nYm5d1BwAAOqjAAAOAAAAAAAAAAAAAAAAAC4CAABkcnMvZTJvRG9jLnhtbFBLAQItABQABgAI&#10;AAAAIQBoRxvQ2AAAAAMBAAAPAAAAAAAAAAAAAAAAAC4fAABkcnMvZG93bnJldi54bWxQSwUGAAAA&#10;AAQABADzAAAAMyAAAAAA&#10;">
                                  <v:oval id="Soikio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Puolivapaa piirto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14:paraId="7CB12A11" w14:textId="77777777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6D8B477E" w14:textId="4AAC1F7F" w:rsidR="004A7542" w:rsidRPr="00A85B6F" w:rsidRDefault="00523BDE" w:rsidP="00346ED4">
                        <w:r>
                          <w:t>k</w:t>
                        </w:r>
                        <w:r w:rsidR="006D37AD">
                          <w:t>orhonenhugo@gmail.com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13429740" w14:textId="77777777" w:rsidR="004A7542" w:rsidRPr="00A85B6F" w:rsidRDefault="006D37AD" w:rsidP="00346ED4">
                        <w:r>
                          <w:t>04578341340</w:t>
                        </w:r>
                      </w:p>
                    </w:tc>
                  </w:tr>
                  <w:tr w:rsidR="004A7542" w:rsidRPr="00A85B6F" w14:paraId="3AB473FE" w14:textId="77777777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33A7DABE" w14:textId="77777777" w:rsidR="004A7542" w:rsidRPr="00A85B6F" w:rsidRDefault="004A7542" w:rsidP="00346ED4">
                        <w:pPr>
                          <w:pStyle w:val="Grafiikka"/>
                        </w:pPr>
                        <w:r w:rsidRPr="00A85B6F">
                          <w:rPr>
                            <w:noProof/>
                            <w:lang w:bidi="fi-FI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A65CB96" wp14:editId="2E402CCF">
                                  <wp:extent cx="329184" cy="329184"/>
                                  <wp:effectExtent l="0" t="0" r="0" b="0"/>
                                  <wp:docPr id="9" name="Ryhmä 321" title="LinkedIn-kuvak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Soikio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Puolivapaa piirto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1D74E6C" id="Ryhmä 321" o:spid="_x0000_s1026" alt="Otsikko: LinkedIn-kuvake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7mv4abQQAACCUQAADgAAAAAAAAAAAAAA&#10;AAAuAgAAZHJzL2Uyb0RvYy54bWxQSwECLQAUAAYACAAAACEAaEcb0NgAAAADAQAADwAAAAAAAAAA&#10;AAAAAAAOEwAAZHJzL2Rvd25yZXYueG1sUEsFBgAAAAAEAAQA8wAAABMUAAAAAA==&#10;">
                                  <v:oval id="Soikio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Puolivapaa piirto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497F7B92" w14:textId="77777777" w:rsidR="004A7542" w:rsidRPr="00A85B6F" w:rsidRDefault="004A7542" w:rsidP="00346ED4">
                        <w:pPr>
                          <w:pStyle w:val="Grafiikka"/>
                        </w:pPr>
                      </w:p>
                    </w:tc>
                  </w:tr>
                  <w:tr w:rsidR="004A7542" w:rsidRPr="00A85B6F" w14:paraId="7C1C605D" w14:textId="77777777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37D2BCF4" w14:textId="2A21A874" w:rsidR="004A7542" w:rsidRPr="00A85B6F" w:rsidRDefault="00D93F68" w:rsidP="00346ED4">
                        <w:r>
                          <w:t>https</w:t>
                        </w:r>
                        <w:r w:rsidR="00341B4C">
                          <w:t>://www.linkedin.com/in/hugo-korhonen</w:t>
                        </w:r>
                        <w:r w:rsidR="009B3B9C">
                          <w:t>-3260052b6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2AA7A2C6" w14:textId="77777777" w:rsidR="004A7542" w:rsidRPr="00A85B6F" w:rsidRDefault="004A7542" w:rsidP="00346ED4"/>
                    </w:tc>
                  </w:tr>
                </w:tbl>
                <w:p w14:paraId="67A9D934" w14:textId="77777777" w:rsidR="004A7542" w:rsidRPr="00A85B6F" w:rsidRDefault="004A7542" w:rsidP="00346ED4"/>
              </w:tc>
            </w:tr>
            <w:tr w:rsidR="004A7542" w:rsidRPr="00A85B6F" w14:paraId="00ABC1C9" w14:textId="77777777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335443D0" w14:textId="77777777" w:rsidR="004A7542" w:rsidRPr="00A85B6F" w:rsidRDefault="004A7542" w:rsidP="004A7542">
                  <w:pPr>
                    <w:pStyle w:val="Otsikko1"/>
                  </w:pPr>
                </w:p>
                <w:p w14:paraId="42BA506A" w14:textId="77777777" w:rsidR="004A7542" w:rsidRPr="00A85B6F" w:rsidRDefault="004A7542" w:rsidP="00346ED4">
                  <w:pPr>
                    <w:pStyle w:val="Otsikko2"/>
                  </w:pPr>
                </w:p>
              </w:tc>
            </w:tr>
          </w:tbl>
          <w:p w14:paraId="5835F63D" w14:textId="77777777" w:rsidR="004A7542" w:rsidRPr="00A85B6F" w:rsidRDefault="004A7542" w:rsidP="00346ED4"/>
        </w:tc>
      </w:tr>
    </w:tbl>
    <w:p w14:paraId="5980A036" w14:textId="77777777" w:rsidR="00EC26A6" w:rsidRPr="00EC26A6" w:rsidRDefault="00EC26A6" w:rsidP="00EC26A6">
      <w:pPr>
        <w:pStyle w:val="Eivli"/>
      </w:pPr>
    </w:p>
    <w:sectPr w:rsidR="00EC26A6" w:rsidRPr="00EC26A6" w:rsidSect="000B27AE">
      <w:footerReference w:type="default" r:id="rId10"/>
      <w:headerReference w:type="first" r:id="rId11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B072F" w14:textId="77777777" w:rsidR="008F0443" w:rsidRDefault="008F0443" w:rsidP="004A7542">
      <w:pPr>
        <w:spacing w:after="0" w:line="240" w:lineRule="auto"/>
      </w:pPr>
      <w:r>
        <w:separator/>
      </w:r>
    </w:p>
  </w:endnote>
  <w:endnote w:type="continuationSeparator" w:id="0">
    <w:p w14:paraId="7CA34429" w14:textId="77777777" w:rsidR="008F0443" w:rsidRDefault="008F0443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77EB0F" w14:textId="77777777" w:rsidR="00C670E5" w:rsidRDefault="002D075C" w:rsidP="00853CE2">
        <w:pPr>
          <w:pStyle w:val="Alatunniste"/>
        </w:pPr>
        <w:r>
          <w:rPr>
            <w:lang w:bidi="fi-FI"/>
          </w:rPr>
          <w:fldChar w:fldCharType="begin"/>
        </w:r>
        <w:r>
          <w:rPr>
            <w:lang w:bidi="fi-FI"/>
          </w:rPr>
          <w:instrText xml:space="preserve"> PAGE   \* MERGEFORMAT </w:instrText>
        </w:r>
        <w:r>
          <w:rPr>
            <w:lang w:bidi="fi-FI"/>
          </w:rPr>
          <w:fldChar w:fldCharType="separate"/>
        </w:r>
        <w:r w:rsidR="00EC26A6">
          <w:rPr>
            <w:noProof/>
            <w:lang w:bidi="fi-FI"/>
          </w:rPr>
          <w:t>2</w:t>
        </w:r>
        <w:r>
          <w:rPr>
            <w:noProof/>
            <w:lang w:bidi="fi-F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184D0" w14:textId="77777777" w:rsidR="008F0443" w:rsidRDefault="008F0443" w:rsidP="004A7542">
      <w:pPr>
        <w:spacing w:after="0" w:line="240" w:lineRule="auto"/>
      </w:pPr>
      <w:r>
        <w:separator/>
      </w:r>
    </w:p>
  </w:footnote>
  <w:footnote w:type="continuationSeparator" w:id="0">
    <w:p w14:paraId="240F6633" w14:textId="77777777" w:rsidR="008F0443" w:rsidRDefault="008F0443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Anna nimesi:"/>
      <w:tag w:val="Kirjoita nimesi:"/>
      <w:id w:val="1764105439"/>
      <w:showingPlcHdr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14:paraId="16D418DF" w14:textId="7CAEF49A" w:rsidR="00C670E5" w:rsidRDefault="00D93F68">
        <w:pPr>
          <w:pStyle w:val="Yltunniste"/>
        </w:pPr>
        <w: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6705192">
    <w:abstractNumId w:val="15"/>
  </w:num>
  <w:num w:numId="2" w16cid:durableId="1926380538">
    <w:abstractNumId w:val="16"/>
  </w:num>
  <w:num w:numId="3" w16cid:durableId="438531903">
    <w:abstractNumId w:val="10"/>
  </w:num>
  <w:num w:numId="4" w16cid:durableId="1443765613">
    <w:abstractNumId w:val="12"/>
  </w:num>
  <w:num w:numId="5" w16cid:durableId="882323497">
    <w:abstractNumId w:val="11"/>
  </w:num>
  <w:num w:numId="6" w16cid:durableId="95374739">
    <w:abstractNumId w:val="14"/>
  </w:num>
  <w:num w:numId="7" w16cid:durableId="1589387392">
    <w:abstractNumId w:val="13"/>
  </w:num>
  <w:num w:numId="8" w16cid:durableId="1395201794">
    <w:abstractNumId w:val="17"/>
  </w:num>
  <w:num w:numId="9" w16cid:durableId="1411465266">
    <w:abstractNumId w:val="9"/>
  </w:num>
  <w:num w:numId="10" w16cid:durableId="519245486">
    <w:abstractNumId w:val="7"/>
  </w:num>
  <w:num w:numId="11" w16cid:durableId="1089623472">
    <w:abstractNumId w:val="6"/>
  </w:num>
  <w:num w:numId="12" w16cid:durableId="1610699155">
    <w:abstractNumId w:val="5"/>
  </w:num>
  <w:num w:numId="13" w16cid:durableId="1730614607">
    <w:abstractNumId w:val="4"/>
  </w:num>
  <w:num w:numId="14" w16cid:durableId="1225289542">
    <w:abstractNumId w:val="8"/>
  </w:num>
  <w:num w:numId="15" w16cid:durableId="1142694859">
    <w:abstractNumId w:val="3"/>
  </w:num>
  <w:num w:numId="16" w16cid:durableId="823473140">
    <w:abstractNumId w:val="2"/>
  </w:num>
  <w:num w:numId="17" w16cid:durableId="1389766568">
    <w:abstractNumId w:val="1"/>
  </w:num>
  <w:num w:numId="18" w16cid:durableId="139697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AD"/>
    <w:rsid w:val="000B27AE"/>
    <w:rsid w:val="000C53CF"/>
    <w:rsid w:val="00121955"/>
    <w:rsid w:val="00146936"/>
    <w:rsid w:val="00170D5C"/>
    <w:rsid w:val="001A0931"/>
    <w:rsid w:val="001A4A45"/>
    <w:rsid w:val="001C292B"/>
    <w:rsid w:val="002876BB"/>
    <w:rsid w:val="002904B6"/>
    <w:rsid w:val="00293B83"/>
    <w:rsid w:val="002D075C"/>
    <w:rsid w:val="00341B4C"/>
    <w:rsid w:val="003E66CE"/>
    <w:rsid w:val="00444EB6"/>
    <w:rsid w:val="00454034"/>
    <w:rsid w:val="004A7542"/>
    <w:rsid w:val="004D3B56"/>
    <w:rsid w:val="00523BDE"/>
    <w:rsid w:val="005F5F4C"/>
    <w:rsid w:val="00613E05"/>
    <w:rsid w:val="006A3CE7"/>
    <w:rsid w:val="006D37AD"/>
    <w:rsid w:val="006F77C5"/>
    <w:rsid w:val="00752F1F"/>
    <w:rsid w:val="0084593D"/>
    <w:rsid w:val="00857F01"/>
    <w:rsid w:val="008A04ED"/>
    <w:rsid w:val="008F0443"/>
    <w:rsid w:val="009B3B9C"/>
    <w:rsid w:val="00A103C1"/>
    <w:rsid w:val="00B90950"/>
    <w:rsid w:val="00BE5F21"/>
    <w:rsid w:val="00BF60C3"/>
    <w:rsid w:val="00C670E5"/>
    <w:rsid w:val="00D30299"/>
    <w:rsid w:val="00D54D34"/>
    <w:rsid w:val="00D93F68"/>
    <w:rsid w:val="00DF1AFD"/>
    <w:rsid w:val="00DF7DFF"/>
    <w:rsid w:val="00E10171"/>
    <w:rsid w:val="00E82ACE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1C1871B"/>
  <w15:chartTrackingRefBased/>
  <w15:docId w15:val="{D24E8F42-A856-46C2-A808-6F1A5BE6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fi-FI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90950"/>
  </w:style>
  <w:style w:type="paragraph" w:styleId="Otsikko1">
    <w:name w:val="heading 1"/>
    <w:basedOn w:val="Normaali"/>
    <w:next w:val="Normaali"/>
    <w:link w:val="Otsikko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3Char">
    <w:name w:val="Otsikko 3 Char"/>
    <w:basedOn w:val="Kappaleenoletusfontti"/>
    <w:link w:val="Otsikk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YltunnisteChar">
    <w:name w:val="Ylätunniste Char"/>
    <w:basedOn w:val="Kappaleenoletusfontti"/>
    <w:link w:val="Yltunniste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Alatunniste">
    <w:name w:val="footer"/>
    <w:basedOn w:val="Normaali"/>
    <w:link w:val="AlatunnisteChar"/>
    <w:uiPriority w:val="99"/>
    <w:unhideWhenUsed/>
    <w:rsid w:val="004A7542"/>
    <w:pPr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A7542"/>
  </w:style>
  <w:style w:type="paragraph" w:styleId="Eivli">
    <w:name w:val="No Spacing"/>
    <w:uiPriority w:val="11"/>
    <w:qFormat/>
    <w:rsid w:val="004A7542"/>
    <w:pPr>
      <w:spacing w:after="0" w:line="240" w:lineRule="auto"/>
    </w:pPr>
  </w:style>
  <w:style w:type="paragraph" w:customStyle="1" w:styleId="Grafiikka">
    <w:name w:val="Grafiikka"/>
    <w:basedOn w:val="Normaali"/>
    <w:next w:val="Normaali"/>
    <w:link w:val="Grafiikanmerkki"/>
    <w:uiPriority w:val="10"/>
    <w:qFormat/>
    <w:rsid w:val="004A7542"/>
  </w:style>
  <w:style w:type="character" w:customStyle="1" w:styleId="Grafiikanmerkki">
    <w:name w:val="Grafiikan merkki"/>
    <w:basedOn w:val="Kappaleenoletusfontti"/>
    <w:link w:val="Grafiikka"/>
    <w:uiPriority w:val="10"/>
    <w:rsid w:val="004A7542"/>
  </w:style>
  <w:style w:type="character" w:styleId="Paikkamerkkiteksti">
    <w:name w:val="Placeholder Text"/>
    <w:basedOn w:val="Kappaleenoletusfontti"/>
    <w:uiPriority w:val="99"/>
    <w:semiHidden/>
    <w:rsid w:val="004A7542"/>
    <w:rPr>
      <w:color w:val="808080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2D075C"/>
    <w:rPr>
      <w:i/>
      <w:iCs/>
      <w:color w:val="806000" w:themeColor="accent4" w:themeShade="80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Lohkoteksti">
    <w:name w:val="Block Text"/>
    <w:basedOn w:val="Normaali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2D075C"/>
    <w:rPr>
      <w:szCs w:val="16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D075C"/>
    <w:rPr>
      <w:rFonts w:ascii="Segoe UI" w:hAnsi="Segoe UI" w:cs="Segoe UI"/>
      <w:szCs w:val="18"/>
    </w:rPr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2D075C"/>
    <w:rPr>
      <w:szCs w:val="16"/>
    </w:rPr>
  </w:style>
  <w:style w:type="character" w:styleId="Kommentinviite">
    <w:name w:val="annotation reference"/>
    <w:basedOn w:val="Kappaleenoletusfontti"/>
    <w:uiPriority w:val="99"/>
    <w:semiHidden/>
    <w:unhideWhenUsed/>
    <w:rsid w:val="002D075C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2D075C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2D075C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2D075C"/>
    <w:rPr>
      <w:b/>
      <w:bCs/>
      <w:szCs w:val="20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2D075C"/>
    <w:rPr>
      <w:rFonts w:ascii="Segoe UI" w:hAnsi="Segoe UI" w:cs="Segoe UI"/>
      <w:szCs w:val="16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2D075C"/>
    <w:rPr>
      <w:szCs w:val="20"/>
    </w:rPr>
  </w:style>
  <w:style w:type="paragraph" w:styleId="Kirjekuorenpalautusosoite">
    <w:name w:val="envelope return"/>
    <w:basedOn w:val="Normaali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2D075C"/>
    <w:rPr>
      <w:szCs w:val="20"/>
    </w:rPr>
  </w:style>
  <w:style w:type="character" w:styleId="HTML-koodi">
    <w:name w:val="HTML Code"/>
    <w:basedOn w:val="Kappaleenoletusfontti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-nppimist">
    <w:name w:val="HTML Keyboard"/>
    <w:basedOn w:val="Kappaleenoletusfontti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2D075C"/>
    <w:rPr>
      <w:rFonts w:ascii="Consolas" w:hAnsi="Consolas"/>
      <w:szCs w:val="20"/>
    </w:rPr>
  </w:style>
  <w:style w:type="character" w:styleId="HTML-kirjoituskone">
    <w:name w:val="HTML Typewriter"/>
    <w:basedOn w:val="Kappaleenoletusfontti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kroteksti">
    <w:name w:val="macro"/>
    <w:link w:val="Makroteksti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2D075C"/>
    <w:rPr>
      <w:rFonts w:ascii="Consolas" w:hAnsi="Consolas"/>
      <w:szCs w:val="20"/>
    </w:rPr>
  </w:style>
  <w:style w:type="paragraph" w:styleId="Vaintekstin">
    <w:name w:val="Plain Text"/>
    <w:basedOn w:val="Normaali"/>
    <w:link w:val="Vaintekstin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2D075C"/>
    <w:rPr>
      <w:rFonts w:ascii="Consolas" w:hAnsi="Consolas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B90950"/>
    <w:pPr>
      <w:outlineLvl w:val="9"/>
    </w:p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iadmin\AppData\Roaming\Microsoft\Templates\Raikkaan%20n&#228;k&#246;inen%20ansioluettelo,%20MOOn%20suunnittele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CC92ED4A60943398790EAE416FA5833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BA665B1-8E2A-4208-8A2D-001F6B736445}"/>
      </w:docPartPr>
      <w:docPartBody>
        <w:p w:rsidR="00ED4245" w:rsidRDefault="002429D7">
          <w:pPr>
            <w:pStyle w:val="5CC92ED4A60943398790EAE416FA5833"/>
          </w:pPr>
          <w:r w:rsidRPr="002D589D">
            <w:rPr>
              <w:lang w:bidi="fi-FI"/>
            </w:rPr>
            <w:t>Taidot</w:t>
          </w:r>
        </w:p>
      </w:docPartBody>
    </w:docPart>
    <w:docPart>
      <w:docPartPr>
        <w:name w:val="2DE9F170171A4353AD4980727B787A6F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090C7DC2-8498-486F-92CE-61D521584E75}"/>
      </w:docPartPr>
      <w:docPartBody>
        <w:p w:rsidR="00ED4245" w:rsidRDefault="002429D7">
          <w:pPr>
            <w:pStyle w:val="2DE9F170171A4353AD4980727B787A6F"/>
          </w:pPr>
          <w:r w:rsidRPr="00A85B6F">
            <w:rPr>
              <w:lang w:bidi="fi-FI"/>
            </w:rPr>
            <w:t>Työkokemus</w:t>
          </w:r>
        </w:p>
      </w:docPartBody>
    </w:docPart>
    <w:docPart>
      <w:docPartPr>
        <w:name w:val="9F4EFE2E756E4F64A09507CD082D81F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6C7EA57B-C669-4679-93C9-1B3EAF38FE3B}"/>
      </w:docPartPr>
      <w:docPartBody>
        <w:p w:rsidR="00ED4245" w:rsidRDefault="002429D7">
          <w:pPr>
            <w:pStyle w:val="9F4EFE2E756E4F64A09507CD082D81FD"/>
          </w:pPr>
          <w:r w:rsidRPr="00A85B6F">
            <w:rPr>
              <w:lang w:bidi="fi-FI"/>
            </w:rPr>
            <w:t>Koulutus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45"/>
    <w:rsid w:val="002429D7"/>
    <w:rsid w:val="004D3B56"/>
    <w:rsid w:val="00752F1F"/>
    <w:rsid w:val="007A6A09"/>
    <w:rsid w:val="00ED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0E2841" w:themeColor="text2"/>
      <w:szCs w:val="26"/>
      <w:lang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5CC92ED4A60943398790EAE416FA5833">
    <w:name w:val="5CC92ED4A60943398790EAE416FA5833"/>
  </w:style>
  <w:style w:type="paragraph" w:customStyle="1" w:styleId="2DE9F170171A4353AD4980727B787A6F">
    <w:name w:val="2DE9F170171A4353AD4980727B787A6F"/>
  </w:style>
  <w:style w:type="paragraph" w:customStyle="1" w:styleId="9F4EFE2E756E4F64A09507CD082D81FD">
    <w:name w:val="9F4EFE2E756E4F64A09507CD082D81FD"/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ajorEastAsia" w:hAnsiTheme="majorHAnsi" w:cstheme="majorBidi"/>
      <w:b/>
      <w:color w:val="0E2841" w:themeColor="text2"/>
      <w:szCs w:val="26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C48916CFA0820469EB8EE142C248887" ma:contentTypeVersion="11" ma:contentTypeDescription="Luo uusi asiakirja." ma:contentTypeScope="" ma:versionID="ad9c23698428b10c6ed383bcfd321f55">
  <xsd:schema xmlns:xsd="http://www.w3.org/2001/XMLSchema" xmlns:xs="http://www.w3.org/2001/XMLSchema" xmlns:p="http://schemas.microsoft.com/office/2006/metadata/properties" xmlns:ns3="1993382d-3fc3-4734-bc67-523f5aa66fe5" xmlns:ns4="076685c9-0001-4ecf-923e-7b000aba4a70" targetNamespace="http://schemas.microsoft.com/office/2006/metadata/properties" ma:root="true" ma:fieldsID="f41c39abd66b0521d637467e56fb8698" ns3:_="" ns4:_="">
    <xsd:import namespace="1993382d-3fc3-4734-bc67-523f5aa66fe5"/>
    <xsd:import namespace="076685c9-0001-4ecf-923e-7b000aba4a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3382d-3fc3-4734-bc67-523f5aa66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685c9-0001-4ecf-923e-7b000aba4a7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93382d-3fc3-4734-bc67-523f5aa66fe5" xsi:nil="true"/>
  </documentManagement>
</p:properties>
</file>

<file path=customXml/itemProps1.xml><?xml version="1.0" encoding="utf-8"?>
<ds:datastoreItem xmlns:ds="http://schemas.openxmlformats.org/officeDocument/2006/customXml" ds:itemID="{D725745F-DCEA-49E3-84F3-24070A7859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94374-17E4-4313-89DC-528C40ABD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93382d-3fc3-4734-bc67-523f5aa66fe5"/>
    <ds:schemaRef ds:uri="076685c9-0001-4ecf-923e-7b000aba4a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0371FE-620D-4D1E-A6A9-0B78BE105473}">
  <ds:schemaRefs>
    <ds:schemaRef ds:uri="http://schemas.microsoft.com/office/2006/metadata/properties"/>
    <ds:schemaRef ds:uri="http://schemas.microsoft.com/office/infopath/2007/PartnerControls"/>
    <ds:schemaRef ds:uri="1993382d-3fc3-4734-bc67-523f5aa66f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Raikkaan näköinen ansioluettelo, MOOn suunnittelema.dotx</Template>
  <TotalTime>43</TotalTime>
  <Pages>1</Pages>
  <Words>140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Admin</dc:creator>
  <cp:keywords/>
  <dc:description/>
  <cp:lastModifiedBy>HUGO KORHONEN</cp:lastModifiedBy>
  <cp:revision>20</cp:revision>
  <dcterms:created xsi:type="dcterms:W3CDTF">2024-02-20T10:42:00Z</dcterms:created>
  <dcterms:modified xsi:type="dcterms:W3CDTF">2025-02-11T09:47:00Z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0x010100CC48916CFA0820469EB8EE142C248887</vt:lpwstr>
  </property>
</Properties>
</file>